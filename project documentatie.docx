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r>
        <w:rPr>
          <w:lang w:val="nl-NL"/>
        </w:rPr>
        <w:t>Fifa: developers edition !</w:t>
      </w:r>
    </w:p>
    <w:p w:rsidR="00D90736" w:rsidRPr="00D90736" w:rsidRDefault="00D90736" w:rsidP="00D90736">
      <w:pPr>
        <w:rPr>
          <w:rStyle w:val="Subtielebenadrukking"/>
          <w:lang w:val="nl-NL"/>
        </w:rPr>
      </w:pPr>
      <w:r>
        <w:rPr>
          <w:rStyle w:val="Subtielebenadrukking"/>
        </w:rPr>
        <w:t>Projectdocumentatie</w:t>
      </w:r>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4874B4"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27212" w:history="1">
            <w:r w:rsidR="004874B4" w:rsidRPr="0032206D">
              <w:rPr>
                <w:rStyle w:val="Hyperlink"/>
                <w:noProof/>
              </w:rPr>
              <w:t>Inleiding</w:t>
            </w:r>
            <w:r w:rsidR="004874B4">
              <w:rPr>
                <w:noProof/>
                <w:webHidden/>
              </w:rPr>
              <w:tab/>
            </w:r>
            <w:r w:rsidR="004874B4">
              <w:rPr>
                <w:noProof/>
                <w:webHidden/>
              </w:rPr>
              <w:fldChar w:fldCharType="begin"/>
            </w:r>
            <w:r w:rsidR="004874B4">
              <w:rPr>
                <w:noProof/>
                <w:webHidden/>
              </w:rPr>
              <w:instrText xml:space="preserve"> PAGEREF _Toc384727212 \h </w:instrText>
            </w:r>
            <w:r w:rsidR="004874B4">
              <w:rPr>
                <w:noProof/>
                <w:webHidden/>
              </w:rPr>
            </w:r>
            <w:r w:rsidR="004874B4">
              <w:rPr>
                <w:noProof/>
                <w:webHidden/>
              </w:rPr>
              <w:fldChar w:fldCharType="separate"/>
            </w:r>
            <w:r w:rsidR="004874B4">
              <w:rPr>
                <w:noProof/>
                <w:webHidden/>
              </w:rPr>
              <w:t>3</w:t>
            </w:r>
            <w:r w:rsidR="004874B4">
              <w:rPr>
                <w:noProof/>
                <w:webHidden/>
              </w:rPr>
              <w:fldChar w:fldCharType="end"/>
            </w:r>
          </w:hyperlink>
        </w:p>
        <w:p w:rsidR="004874B4" w:rsidRDefault="007835C8">
          <w:pPr>
            <w:pStyle w:val="Inhopg1"/>
            <w:tabs>
              <w:tab w:val="right" w:leader="dot" w:pos="9350"/>
            </w:tabs>
            <w:rPr>
              <w:noProof/>
              <w:sz w:val="22"/>
              <w:szCs w:val="22"/>
              <w:lang w:val="nl-NL" w:eastAsia="nl-NL"/>
            </w:rPr>
          </w:pPr>
          <w:hyperlink w:anchor="_Toc384727213" w:history="1">
            <w:r w:rsidR="004874B4" w:rsidRPr="0032206D">
              <w:rPr>
                <w:rStyle w:val="Hyperlink"/>
                <w:noProof/>
              </w:rPr>
              <w:t>Peilingslijst</w:t>
            </w:r>
            <w:r w:rsidR="004874B4">
              <w:rPr>
                <w:noProof/>
                <w:webHidden/>
              </w:rPr>
              <w:tab/>
            </w:r>
            <w:r w:rsidR="004874B4">
              <w:rPr>
                <w:noProof/>
                <w:webHidden/>
              </w:rPr>
              <w:fldChar w:fldCharType="begin"/>
            </w:r>
            <w:r w:rsidR="004874B4">
              <w:rPr>
                <w:noProof/>
                <w:webHidden/>
              </w:rPr>
              <w:instrText xml:space="preserve"> PAGEREF _Toc384727213 \h </w:instrText>
            </w:r>
            <w:r w:rsidR="004874B4">
              <w:rPr>
                <w:noProof/>
                <w:webHidden/>
              </w:rPr>
            </w:r>
            <w:r w:rsidR="004874B4">
              <w:rPr>
                <w:noProof/>
                <w:webHidden/>
              </w:rPr>
              <w:fldChar w:fldCharType="separate"/>
            </w:r>
            <w:r w:rsidR="004874B4">
              <w:rPr>
                <w:noProof/>
                <w:webHidden/>
              </w:rPr>
              <w:t>4</w:t>
            </w:r>
            <w:r w:rsidR="004874B4">
              <w:rPr>
                <w:noProof/>
                <w:webHidden/>
              </w:rPr>
              <w:fldChar w:fldCharType="end"/>
            </w:r>
          </w:hyperlink>
        </w:p>
        <w:p w:rsidR="004874B4" w:rsidRDefault="007835C8">
          <w:pPr>
            <w:pStyle w:val="Inhopg1"/>
            <w:tabs>
              <w:tab w:val="right" w:leader="dot" w:pos="9350"/>
            </w:tabs>
            <w:rPr>
              <w:noProof/>
              <w:sz w:val="22"/>
              <w:szCs w:val="22"/>
              <w:lang w:val="nl-NL" w:eastAsia="nl-NL"/>
            </w:rPr>
          </w:pPr>
          <w:hyperlink w:anchor="_Toc384727214" w:history="1">
            <w:r w:rsidR="004874B4" w:rsidRPr="0032206D">
              <w:rPr>
                <w:rStyle w:val="Hyperlink"/>
                <w:noProof/>
              </w:rPr>
              <w:t>Bijlage Conventierapport</w:t>
            </w:r>
            <w:r w:rsidR="004874B4">
              <w:rPr>
                <w:noProof/>
                <w:webHidden/>
              </w:rPr>
              <w:tab/>
            </w:r>
            <w:r w:rsidR="004874B4">
              <w:rPr>
                <w:noProof/>
                <w:webHidden/>
              </w:rPr>
              <w:fldChar w:fldCharType="begin"/>
            </w:r>
            <w:r w:rsidR="004874B4">
              <w:rPr>
                <w:noProof/>
                <w:webHidden/>
              </w:rPr>
              <w:instrText xml:space="preserve"> PAGEREF _Toc384727214 \h </w:instrText>
            </w:r>
            <w:r w:rsidR="004874B4">
              <w:rPr>
                <w:noProof/>
                <w:webHidden/>
              </w:rPr>
            </w:r>
            <w:r w:rsidR="004874B4">
              <w:rPr>
                <w:noProof/>
                <w:webHidden/>
              </w:rPr>
              <w:fldChar w:fldCharType="separate"/>
            </w:r>
            <w:r w:rsidR="004874B4">
              <w:rPr>
                <w:noProof/>
                <w:webHidden/>
              </w:rPr>
              <w:t>7</w:t>
            </w:r>
            <w:r w:rsidR="004874B4">
              <w:rPr>
                <w:noProof/>
                <w:webHidden/>
              </w:rPr>
              <w:fldChar w:fldCharType="end"/>
            </w:r>
          </w:hyperlink>
        </w:p>
        <w:p w:rsidR="004874B4" w:rsidRDefault="007835C8">
          <w:pPr>
            <w:pStyle w:val="Inhopg1"/>
            <w:tabs>
              <w:tab w:val="right" w:leader="dot" w:pos="9350"/>
            </w:tabs>
            <w:rPr>
              <w:noProof/>
              <w:sz w:val="22"/>
              <w:szCs w:val="22"/>
              <w:lang w:val="nl-NL" w:eastAsia="nl-NL"/>
            </w:rPr>
          </w:pPr>
          <w:hyperlink w:anchor="_Toc384727215" w:history="1">
            <w:r w:rsidR="004874B4" w:rsidRPr="0032206D">
              <w:rPr>
                <w:rStyle w:val="Hyperlink"/>
                <w:noProof/>
              </w:rPr>
              <w:t>Bijlage: wireframes mediadevelopment</w:t>
            </w:r>
            <w:r w:rsidR="004874B4">
              <w:rPr>
                <w:noProof/>
                <w:webHidden/>
              </w:rPr>
              <w:tab/>
            </w:r>
            <w:r w:rsidR="004874B4">
              <w:rPr>
                <w:noProof/>
                <w:webHidden/>
              </w:rPr>
              <w:fldChar w:fldCharType="begin"/>
            </w:r>
            <w:r w:rsidR="004874B4">
              <w:rPr>
                <w:noProof/>
                <w:webHidden/>
              </w:rPr>
              <w:instrText xml:space="preserve"> PAGEREF _Toc384727215 \h </w:instrText>
            </w:r>
            <w:r w:rsidR="004874B4">
              <w:rPr>
                <w:noProof/>
                <w:webHidden/>
              </w:rPr>
            </w:r>
            <w:r w:rsidR="004874B4">
              <w:rPr>
                <w:noProof/>
                <w:webHidden/>
              </w:rPr>
              <w:fldChar w:fldCharType="separate"/>
            </w:r>
            <w:r w:rsidR="004874B4">
              <w:rPr>
                <w:noProof/>
                <w:webHidden/>
              </w:rPr>
              <w:t>8</w:t>
            </w:r>
            <w:r w:rsidR="004874B4">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4727212"/>
      <w:r w:rsidRPr="0077346B">
        <w:rPr>
          <w:lang w:val="nl-NL"/>
        </w:rPr>
        <w:t>Inleiding</w:t>
      </w:r>
      <w:bookmarkEnd w:id="0"/>
    </w:p>
    <w:p w:rsidR="00E80B56" w:rsidRPr="0077346B" w:rsidRDefault="00E80B56" w:rsidP="00E80B56">
      <w:pPr>
        <w:rPr>
          <w:lang w:val="nl-NL"/>
        </w:rPr>
      </w:pPr>
    </w:p>
    <w:p w:rsidR="00E80B56" w:rsidRPr="0077346B" w:rsidRDefault="00E80B56" w:rsidP="00E80B56">
      <w:pPr>
        <w:rPr>
          <w:lang w:val="nl-NL"/>
        </w:rPr>
      </w:pPr>
      <w:r w:rsidRPr="0077346B">
        <w:rPr>
          <w:lang w:val="nl-NL"/>
        </w:rPr>
        <w:t>Na wat tutorials,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E80B56" w:rsidRDefault="00F11E2A" w:rsidP="00F11E2A">
      <w:pPr>
        <w:pStyle w:val="Kop1"/>
      </w:pPr>
      <w:bookmarkStart w:id="1" w:name="_Toc384727213"/>
      <w:r>
        <w:lastRenderedPageBreak/>
        <w:t>Peilingslijst</w:t>
      </w:r>
      <w:bookmarkEnd w:id="1"/>
    </w:p>
    <w:p w:rsidR="00F11E2A" w:rsidRDefault="00F11E2A" w:rsidP="00F11E2A"/>
    <w:p w:rsidR="00F11E2A" w:rsidRDefault="00F11E2A" w:rsidP="00F11E2A">
      <w:pPr>
        <w:rPr>
          <w:b/>
        </w:rPr>
      </w:pPr>
      <w:r>
        <w:rPr>
          <w:b/>
        </w:rPr>
        <w:t>Algemeen</w:t>
      </w:r>
    </w:p>
    <w:p w:rsidR="00F11E2A" w:rsidRPr="00F11E2A" w:rsidRDefault="00F11E2A" w:rsidP="00F11E2A">
      <w:pPr>
        <w:pStyle w:val="Lijstalinea"/>
        <w:numPr>
          <w:ilvl w:val="0"/>
          <w:numId w:val="3"/>
        </w:numPr>
      </w:pPr>
      <w:r w:rsidRPr="00F11E2A">
        <w:t>Conventierapport</w:t>
      </w:r>
    </w:p>
    <w:p w:rsidR="00F11E2A" w:rsidRDefault="00F11E2A" w:rsidP="00F11E2A">
      <w:pPr>
        <w:pStyle w:val="Lijstalinea"/>
        <w:numPr>
          <w:ilvl w:val="0"/>
          <w:numId w:val="3"/>
        </w:numPr>
      </w:pPr>
      <w:r w:rsidRPr="00F11E2A">
        <w:t>B</w:t>
      </w:r>
      <w:r>
        <w:t>ereikbaarheidslijst</w:t>
      </w:r>
    </w:p>
    <w:p w:rsidR="00F11E2A" w:rsidRDefault="00F11E2A" w:rsidP="00F11E2A">
      <w:pPr>
        <w:pStyle w:val="Lijstalinea"/>
        <w:numPr>
          <w:ilvl w:val="0"/>
          <w:numId w:val="3"/>
        </w:numPr>
      </w:pPr>
      <w:r>
        <w:t>Plan van aanpak</w:t>
      </w:r>
      <w:r w:rsidR="00AC64F0">
        <w:t xml:space="preserve"> light met</w:t>
      </w:r>
    </w:p>
    <w:p w:rsidR="00AC64F0" w:rsidRDefault="00AC64F0" w:rsidP="00AC64F0">
      <w:pPr>
        <w:pStyle w:val="Lijstalinea"/>
        <w:numPr>
          <w:ilvl w:val="1"/>
          <w:numId w:val="3"/>
        </w:numPr>
      </w:pPr>
      <w:r>
        <w:t>Doelstellingen (SMART)</w:t>
      </w:r>
    </w:p>
    <w:p w:rsidR="00AC64F0" w:rsidRDefault="00AC64F0" w:rsidP="00AC64F0">
      <w:pPr>
        <w:pStyle w:val="Lijstalinea"/>
        <w:numPr>
          <w:ilvl w:val="1"/>
          <w:numId w:val="3"/>
        </w:numPr>
      </w:pPr>
      <w:r>
        <w:t>planning</w:t>
      </w:r>
    </w:p>
    <w:p w:rsidR="00AC64F0" w:rsidRDefault="00AC64F0" w:rsidP="00AC64F0">
      <w:pPr>
        <w:pStyle w:val="Lijstalinea"/>
        <w:numPr>
          <w:ilvl w:val="1"/>
          <w:numId w:val="3"/>
        </w:numPr>
      </w:pPr>
      <w:r>
        <w:t>Projectgrenzen / Randvoorwaarden</w:t>
      </w:r>
    </w:p>
    <w:p w:rsidR="00AC64F0" w:rsidRPr="0077346B" w:rsidRDefault="00AC64F0" w:rsidP="00AC64F0">
      <w:pPr>
        <w:pStyle w:val="Lijstalinea"/>
        <w:numPr>
          <w:ilvl w:val="1"/>
          <w:numId w:val="3"/>
        </w:numPr>
        <w:rPr>
          <w:lang w:val="nl-NL"/>
        </w:rPr>
      </w:pPr>
      <w:r w:rsidRPr="0077346B">
        <w:rPr>
          <w:lang w:val="nl-NL"/>
        </w:rPr>
        <w:t>Producten (eindproducten van het project)</w:t>
      </w:r>
    </w:p>
    <w:p w:rsidR="00AC64F0" w:rsidRDefault="00AC64F0" w:rsidP="00AC64F0">
      <w:pPr>
        <w:pStyle w:val="Lijstalinea"/>
        <w:numPr>
          <w:ilvl w:val="1"/>
          <w:numId w:val="3"/>
        </w:numPr>
      </w:pPr>
      <w:r>
        <w:t>Kwaliteit</w:t>
      </w:r>
    </w:p>
    <w:p w:rsidR="00AC64F0" w:rsidRDefault="00AC64F0" w:rsidP="00AC64F0">
      <w:pPr>
        <w:pStyle w:val="Lijstalinea"/>
        <w:numPr>
          <w:ilvl w:val="1"/>
          <w:numId w:val="3"/>
        </w:numPr>
      </w:pPr>
      <w:r>
        <w:t>Risico’s</w:t>
      </w:r>
    </w:p>
    <w:p w:rsidR="00901F51" w:rsidRDefault="00AC64F0" w:rsidP="00901F51">
      <w:pPr>
        <w:pStyle w:val="Lijstalinea"/>
        <w:numPr>
          <w:ilvl w:val="1"/>
          <w:numId w:val="3"/>
        </w:numPr>
      </w:pPr>
      <w:r>
        <w:t>L</w:t>
      </w:r>
      <w:r w:rsidR="00901F51">
        <w:t>ogboek</w:t>
      </w:r>
      <w:r>
        <w:t xml:space="preserve"> gedurende project</w:t>
      </w:r>
    </w:p>
    <w:p w:rsidR="00F11E2A" w:rsidRDefault="00F11E2A" w:rsidP="00F11E2A">
      <w:pPr>
        <w:pStyle w:val="Lijstalinea"/>
        <w:numPr>
          <w:ilvl w:val="0"/>
          <w:numId w:val="3"/>
        </w:numPr>
      </w:pPr>
      <w:r>
        <w:t>Rolverdeling</w:t>
      </w:r>
    </w:p>
    <w:p w:rsidR="00F11E2A" w:rsidRDefault="00F11E2A" w:rsidP="00F11E2A">
      <w:pPr>
        <w:rPr>
          <w:b/>
        </w:rPr>
      </w:pPr>
      <w:r w:rsidRPr="00F11E2A">
        <w:rPr>
          <w:b/>
        </w:rPr>
        <w:t>APO</w:t>
      </w:r>
    </w:p>
    <w:p w:rsidR="0077346B" w:rsidRPr="0077346B" w:rsidRDefault="0077346B" w:rsidP="00F11E2A">
      <w:pPr>
        <w:rPr>
          <w:b/>
        </w:rPr>
      </w:pPr>
      <w:r>
        <w:rPr>
          <w:b/>
        </w:rPr>
        <w:tab/>
        <w:t>Design</w:t>
      </w:r>
    </w:p>
    <w:p w:rsidR="00F11E2A" w:rsidRPr="00F11E2A" w:rsidRDefault="00F11E2A" w:rsidP="00F11E2A">
      <w:pPr>
        <w:pStyle w:val="Lijstalinea"/>
        <w:numPr>
          <w:ilvl w:val="0"/>
          <w:numId w:val="3"/>
        </w:numPr>
        <w:rPr>
          <w:b/>
        </w:rPr>
      </w:pPr>
      <w:r>
        <w:t>Schetsen van applicatie</w:t>
      </w:r>
    </w:p>
    <w:p w:rsidR="00F11E2A" w:rsidRDefault="00F11E2A" w:rsidP="00F11E2A">
      <w:pPr>
        <w:pStyle w:val="Lijstalinea"/>
        <w:numPr>
          <w:ilvl w:val="0"/>
          <w:numId w:val="3"/>
        </w:numPr>
      </w:pPr>
      <w:r>
        <w:t>Prototypes op basis van schetsen</w:t>
      </w:r>
    </w:p>
    <w:p w:rsidR="0077346B" w:rsidRPr="0077346B" w:rsidRDefault="0077346B" w:rsidP="00F11E2A">
      <w:pPr>
        <w:pStyle w:val="Lijstalinea"/>
        <w:numPr>
          <w:ilvl w:val="0"/>
          <w:numId w:val="3"/>
        </w:numPr>
        <w:rPr>
          <w:lang w:val="nl-NL"/>
        </w:rPr>
      </w:pPr>
      <w:r w:rsidRPr="0077346B">
        <w:rPr>
          <w:lang w:val="nl-NL"/>
        </w:rPr>
        <w:t>Verslag welke gegevens er in een database zouden moeten zitten</w:t>
      </w:r>
    </w:p>
    <w:p w:rsidR="0077346B" w:rsidRDefault="0077346B" w:rsidP="00F11E2A">
      <w:pPr>
        <w:pStyle w:val="Lijstalinea"/>
        <w:numPr>
          <w:ilvl w:val="0"/>
          <w:numId w:val="3"/>
        </w:numPr>
        <w:rPr>
          <w:lang w:val="nl-NL"/>
        </w:rPr>
      </w:pPr>
      <w:r>
        <w:rPr>
          <w:lang w:val="nl-NL"/>
        </w:rPr>
        <w:t>Verslag van onderzoek naar database aan applicatie koppelen</w:t>
      </w:r>
    </w:p>
    <w:p w:rsidR="0077346B" w:rsidRDefault="0077346B" w:rsidP="00F11E2A">
      <w:pPr>
        <w:pStyle w:val="Lijstalinea"/>
        <w:numPr>
          <w:ilvl w:val="0"/>
          <w:numId w:val="3"/>
        </w:numPr>
        <w:rPr>
          <w:lang w:val="nl-NL"/>
        </w:rPr>
      </w:pPr>
      <w:r>
        <w:rPr>
          <w:lang w:val="nl-NL"/>
        </w:rPr>
        <w:t>Flowchart van programflow op basis van bovengenoemde documenten</w:t>
      </w:r>
    </w:p>
    <w:p w:rsidR="0077346B" w:rsidRDefault="0077346B" w:rsidP="0077346B">
      <w:pPr>
        <w:pStyle w:val="Lijstalinea"/>
        <w:rPr>
          <w:lang w:val="nl-NL"/>
        </w:rPr>
      </w:pPr>
    </w:p>
    <w:p w:rsidR="0077346B" w:rsidRDefault="0077346B" w:rsidP="0077346B">
      <w:pPr>
        <w:pStyle w:val="Lijstalinea"/>
        <w:rPr>
          <w:b/>
          <w:lang w:val="nl-NL"/>
        </w:rPr>
      </w:pPr>
      <w:r>
        <w:rPr>
          <w:b/>
          <w:lang w:val="nl-NL"/>
        </w:rPr>
        <w:t>Research</w:t>
      </w:r>
    </w:p>
    <w:p w:rsidR="0077346B" w:rsidRDefault="0077346B" w:rsidP="0077346B">
      <w:pPr>
        <w:pStyle w:val="Lijstalinea"/>
        <w:numPr>
          <w:ilvl w:val="0"/>
          <w:numId w:val="3"/>
        </w:numPr>
        <w:rPr>
          <w:lang w:val="nl-NL"/>
        </w:rPr>
      </w:pPr>
      <w:r>
        <w:rPr>
          <w:lang w:val="nl-NL"/>
        </w:rPr>
        <w:t>Onderzoeksrapport applicatie(uitgebreide antwoorden op de leervragen)</w:t>
      </w:r>
    </w:p>
    <w:p w:rsidR="0077346B" w:rsidRDefault="0077346B" w:rsidP="0077346B">
      <w:pPr>
        <w:ind w:left="720"/>
        <w:rPr>
          <w:b/>
          <w:lang w:val="nl-NL"/>
        </w:rPr>
      </w:pPr>
      <w:r>
        <w:rPr>
          <w:b/>
          <w:lang w:val="nl-NL"/>
        </w:rPr>
        <w:t>Volbrengen applicatie</w:t>
      </w:r>
    </w:p>
    <w:p w:rsidR="0077346B" w:rsidRPr="0077346B" w:rsidRDefault="0077346B" w:rsidP="0077346B">
      <w:pPr>
        <w:pStyle w:val="Lijstalinea"/>
        <w:numPr>
          <w:ilvl w:val="0"/>
          <w:numId w:val="3"/>
        </w:numPr>
        <w:rPr>
          <w:b/>
          <w:lang w:val="nl-NL"/>
        </w:rPr>
      </w:pPr>
      <w:r>
        <w:rPr>
          <w:lang w:val="nl-NL"/>
        </w:rPr>
        <w:t>Werkend product</w:t>
      </w:r>
      <w:r w:rsidR="008363DE">
        <w:rPr>
          <w:lang w:val="nl-NL"/>
        </w:rPr>
        <w:t>(hoeft niet perfect te zijn)</w:t>
      </w:r>
    </w:p>
    <w:p w:rsidR="0077346B" w:rsidRPr="0077346B" w:rsidRDefault="0077346B" w:rsidP="0077346B">
      <w:pPr>
        <w:pStyle w:val="Lijstalinea"/>
        <w:numPr>
          <w:ilvl w:val="0"/>
          <w:numId w:val="3"/>
        </w:numPr>
        <w:rPr>
          <w:b/>
          <w:lang w:val="nl-NL"/>
        </w:rPr>
      </w:pPr>
      <w:r>
        <w:rPr>
          <w:lang w:val="nl-NL"/>
        </w:rPr>
        <w:t>Klassendiagram uit Visual Studio</w:t>
      </w:r>
    </w:p>
    <w:p w:rsidR="0077346B" w:rsidRDefault="0077346B" w:rsidP="008363DE">
      <w:pPr>
        <w:pStyle w:val="Lijstalinea"/>
        <w:rPr>
          <w:lang w:val="nl-NL"/>
        </w:rPr>
      </w:pPr>
    </w:p>
    <w:p w:rsidR="008363DE" w:rsidRDefault="008363DE" w:rsidP="008363DE">
      <w:pPr>
        <w:pStyle w:val="Lijstalinea"/>
        <w:rPr>
          <w:b/>
          <w:lang w:val="nl-NL"/>
        </w:rPr>
      </w:pPr>
      <w:r>
        <w:rPr>
          <w:b/>
          <w:lang w:val="nl-NL"/>
        </w:rPr>
        <w:t>1</w:t>
      </w:r>
      <w:r w:rsidRPr="008363DE">
        <w:rPr>
          <w:b/>
          <w:vertAlign w:val="superscript"/>
          <w:lang w:val="nl-NL"/>
        </w:rPr>
        <w:t>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Optimalisatieplan</w:t>
      </w:r>
    </w:p>
    <w:p w:rsidR="008363DE" w:rsidRPr="008363DE" w:rsidRDefault="008363DE" w:rsidP="008363DE">
      <w:pPr>
        <w:pStyle w:val="Lijstalinea"/>
        <w:numPr>
          <w:ilvl w:val="0"/>
          <w:numId w:val="3"/>
        </w:numPr>
        <w:rPr>
          <w:b/>
          <w:lang w:val="nl-NL"/>
        </w:rPr>
      </w:pPr>
      <w:r>
        <w:rPr>
          <w:lang w:val="nl-NL"/>
        </w:rPr>
        <w:t>Optimalisaties doorgevoerd</w:t>
      </w:r>
    </w:p>
    <w:p w:rsidR="008363DE" w:rsidRDefault="008363DE" w:rsidP="008363DE">
      <w:pPr>
        <w:pStyle w:val="Lijstalinea"/>
        <w:rPr>
          <w:lang w:val="nl-NL"/>
        </w:rPr>
      </w:pPr>
    </w:p>
    <w:p w:rsidR="008363DE" w:rsidRDefault="008363DE" w:rsidP="008363DE">
      <w:pPr>
        <w:pStyle w:val="Lijstalinea"/>
        <w:rPr>
          <w:b/>
          <w:lang w:val="nl-NL"/>
        </w:rPr>
      </w:pPr>
      <w:r>
        <w:rPr>
          <w:b/>
          <w:lang w:val="nl-NL"/>
        </w:rPr>
        <w:t>Test Ronde</w:t>
      </w:r>
    </w:p>
    <w:p w:rsidR="008363DE" w:rsidRPr="008363DE" w:rsidRDefault="008363DE" w:rsidP="008363DE">
      <w:pPr>
        <w:pStyle w:val="Lijstalinea"/>
        <w:numPr>
          <w:ilvl w:val="0"/>
          <w:numId w:val="3"/>
        </w:numPr>
        <w:rPr>
          <w:b/>
          <w:lang w:val="nl-NL"/>
        </w:rPr>
      </w:pPr>
      <w:r>
        <w:rPr>
          <w:lang w:val="nl-NL"/>
        </w:rPr>
        <w:t>Technisch testplan</w:t>
      </w:r>
    </w:p>
    <w:p w:rsidR="008363DE" w:rsidRPr="008363DE" w:rsidRDefault="008363DE" w:rsidP="008363DE">
      <w:pPr>
        <w:pStyle w:val="Lijstalinea"/>
        <w:numPr>
          <w:ilvl w:val="0"/>
          <w:numId w:val="3"/>
        </w:numPr>
        <w:rPr>
          <w:b/>
          <w:lang w:val="nl-NL"/>
        </w:rPr>
      </w:pPr>
      <w:r>
        <w:rPr>
          <w:lang w:val="nl-NL"/>
        </w:rPr>
        <w:t>Acceptatietest</w:t>
      </w:r>
    </w:p>
    <w:p w:rsidR="008363DE" w:rsidRPr="008363DE" w:rsidRDefault="008363DE" w:rsidP="008363DE">
      <w:pPr>
        <w:pStyle w:val="Lijstalinea"/>
        <w:numPr>
          <w:ilvl w:val="0"/>
          <w:numId w:val="3"/>
        </w:numPr>
        <w:rPr>
          <w:b/>
          <w:lang w:val="nl-NL"/>
        </w:rPr>
      </w:pPr>
      <w:r>
        <w:rPr>
          <w:lang w:val="nl-NL"/>
        </w:rPr>
        <w:t>Uitgevoerde tests</w:t>
      </w:r>
    </w:p>
    <w:p w:rsidR="008363DE" w:rsidRPr="008363DE" w:rsidRDefault="008363DE" w:rsidP="008363DE">
      <w:pPr>
        <w:pStyle w:val="Lijstalinea"/>
        <w:numPr>
          <w:ilvl w:val="0"/>
          <w:numId w:val="3"/>
        </w:numPr>
        <w:rPr>
          <w:b/>
          <w:lang w:val="nl-NL"/>
        </w:rPr>
      </w:pPr>
      <w:r>
        <w:rPr>
          <w:lang w:val="nl-NL"/>
        </w:rPr>
        <w:t>Verslag van tests</w:t>
      </w:r>
    </w:p>
    <w:p w:rsidR="008363DE" w:rsidRDefault="008363DE" w:rsidP="008363DE">
      <w:pPr>
        <w:ind w:left="720"/>
        <w:rPr>
          <w:b/>
          <w:lang w:val="nl-NL"/>
        </w:rPr>
      </w:pPr>
      <w:r>
        <w:rPr>
          <w:b/>
          <w:lang w:val="nl-NL"/>
        </w:rPr>
        <w:t>Oplevering</w:t>
      </w:r>
    </w:p>
    <w:p w:rsidR="008363DE" w:rsidRPr="008363DE" w:rsidRDefault="008363DE" w:rsidP="008363DE">
      <w:pPr>
        <w:pStyle w:val="Lijstalinea"/>
        <w:numPr>
          <w:ilvl w:val="0"/>
          <w:numId w:val="3"/>
        </w:numPr>
        <w:rPr>
          <w:lang w:val="nl-NL"/>
        </w:rPr>
      </w:pPr>
      <w:r>
        <w:rPr>
          <w:lang w:val="nl-NL"/>
        </w:rPr>
        <w:t>Oplevering project</w:t>
      </w:r>
    </w:p>
    <w:p w:rsidR="008363DE" w:rsidRDefault="008363DE" w:rsidP="008363DE">
      <w:pPr>
        <w:pStyle w:val="Lijstalinea"/>
        <w:rPr>
          <w:lang w:val="nl-NL"/>
        </w:rPr>
      </w:pPr>
    </w:p>
    <w:p w:rsidR="008363DE" w:rsidRDefault="008363DE" w:rsidP="008363DE">
      <w:pPr>
        <w:pStyle w:val="Lijstalinea"/>
        <w:rPr>
          <w:b/>
          <w:lang w:val="nl-NL"/>
        </w:rPr>
      </w:pPr>
      <w:r>
        <w:rPr>
          <w:b/>
          <w:lang w:val="nl-NL"/>
        </w:rPr>
        <w:t>2</w:t>
      </w:r>
      <w:r w:rsidRPr="008363DE">
        <w:rPr>
          <w:b/>
          <w:vertAlign w:val="superscript"/>
          <w:lang w:val="nl-NL"/>
        </w:rPr>
        <w:t>de</w:t>
      </w:r>
      <w:r>
        <w:rPr>
          <w:b/>
          <w:lang w:val="nl-NL"/>
        </w:rPr>
        <w:t xml:space="preserve"> Optimalisatie Ronde</w:t>
      </w:r>
    </w:p>
    <w:p w:rsidR="008363DE" w:rsidRPr="008363DE" w:rsidRDefault="008363DE" w:rsidP="008363DE">
      <w:pPr>
        <w:pStyle w:val="Lijstalinea"/>
        <w:numPr>
          <w:ilvl w:val="0"/>
          <w:numId w:val="3"/>
        </w:numPr>
        <w:rPr>
          <w:b/>
          <w:lang w:val="nl-NL"/>
        </w:rPr>
      </w:pPr>
      <w:r>
        <w:rPr>
          <w:lang w:val="nl-NL"/>
        </w:rPr>
        <w:t xml:space="preserve">Doorgevoerde verbeteringen van test verslag </w:t>
      </w:r>
    </w:p>
    <w:p w:rsidR="008363DE" w:rsidRPr="008363DE" w:rsidRDefault="008363DE" w:rsidP="008363DE">
      <w:pPr>
        <w:pStyle w:val="Lijstalinea"/>
        <w:rPr>
          <w:b/>
          <w:lang w:val="nl-NL"/>
        </w:rPr>
      </w:pPr>
    </w:p>
    <w:p w:rsidR="00F11E2A" w:rsidRDefault="00F11E2A" w:rsidP="00F11E2A">
      <w:pPr>
        <w:rPr>
          <w:b/>
        </w:rPr>
      </w:pPr>
      <w:r w:rsidRPr="00F11E2A">
        <w:rPr>
          <w:b/>
        </w:rPr>
        <w:lastRenderedPageBreak/>
        <w:t>MED</w:t>
      </w:r>
    </w:p>
    <w:p w:rsidR="00302166" w:rsidRPr="00302166" w:rsidRDefault="00302166" w:rsidP="00F11E2A">
      <w:pPr>
        <w:rPr>
          <w:b/>
        </w:rPr>
      </w:pPr>
      <w:r>
        <w:rPr>
          <w:b/>
        </w:rPr>
        <w:tab/>
      </w:r>
      <w:r w:rsidRPr="00302166">
        <w:rPr>
          <w:b/>
        </w:rPr>
        <w:t>Design</w:t>
      </w:r>
    </w:p>
    <w:p w:rsidR="00F11E2A" w:rsidRDefault="00F11E2A" w:rsidP="00F11E2A">
      <w:pPr>
        <w:pStyle w:val="Lijstalinea"/>
        <w:numPr>
          <w:ilvl w:val="0"/>
          <w:numId w:val="3"/>
        </w:numPr>
      </w:pPr>
      <w:r>
        <w:t>Prototype op basis van wireframes</w:t>
      </w:r>
    </w:p>
    <w:p w:rsidR="00F11E2A" w:rsidRPr="0077346B" w:rsidRDefault="00302166" w:rsidP="00302166">
      <w:pPr>
        <w:pStyle w:val="Lijstalinea"/>
        <w:numPr>
          <w:ilvl w:val="0"/>
          <w:numId w:val="3"/>
        </w:numPr>
        <w:rPr>
          <w:lang w:val="nl-NL"/>
        </w:rPr>
      </w:pPr>
      <w:r w:rsidRPr="0077346B">
        <w:rPr>
          <w:lang w:val="nl-NL"/>
        </w:rPr>
        <w:t>Datamodel d</w:t>
      </w:r>
      <w:r w:rsidR="000E6745" w:rsidRPr="0077346B">
        <w:rPr>
          <w:lang w:val="nl-NL"/>
        </w:rPr>
        <w:t>atabase  op basis van wireframes</w:t>
      </w:r>
    </w:p>
    <w:p w:rsidR="00302166" w:rsidRPr="0077346B" w:rsidRDefault="00302166" w:rsidP="00302166">
      <w:pPr>
        <w:pStyle w:val="Lijstalinea"/>
        <w:numPr>
          <w:ilvl w:val="0"/>
          <w:numId w:val="3"/>
        </w:numPr>
        <w:rPr>
          <w:lang w:val="nl-NL"/>
        </w:rPr>
      </w:pPr>
      <w:r w:rsidRPr="0077346B">
        <w:rPr>
          <w:lang w:val="nl-NL"/>
        </w:rPr>
        <w:t>Onderzoeksrapport naar streamingdiensten en gebruik hier van</w:t>
      </w:r>
    </w:p>
    <w:p w:rsidR="00302166" w:rsidRDefault="00302166" w:rsidP="00302166">
      <w:pPr>
        <w:pStyle w:val="Lijstalinea"/>
        <w:numPr>
          <w:ilvl w:val="0"/>
          <w:numId w:val="3"/>
        </w:numPr>
      </w:pPr>
      <w:r>
        <w:t>Uitgewerkte pouleschema + wedstrijdschema op papier</w:t>
      </w:r>
    </w:p>
    <w:p w:rsidR="00D5666F" w:rsidRPr="0077346B" w:rsidRDefault="00D5666F" w:rsidP="00302166">
      <w:pPr>
        <w:pStyle w:val="Lijstalinea"/>
        <w:numPr>
          <w:ilvl w:val="0"/>
          <w:numId w:val="3"/>
        </w:numPr>
        <w:rPr>
          <w:lang w:val="nl-NL"/>
        </w:rPr>
      </w:pPr>
      <w:r w:rsidRPr="0077346B">
        <w:rPr>
          <w:lang w:val="nl-NL"/>
        </w:rPr>
        <w:t>Flowchart van design op basis van prototype en datamodel</w:t>
      </w:r>
    </w:p>
    <w:p w:rsidR="00687FB3" w:rsidRDefault="00302166" w:rsidP="00687FB3">
      <w:pPr>
        <w:ind w:left="720"/>
      </w:pPr>
      <w:r>
        <w:rPr>
          <w:b/>
        </w:rPr>
        <w:t>Research</w:t>
      </w:r>
    </w:p>
    <w:p w:rsidR="00687FB3" w:rsidRPr="0077346B" w:rsidRDefault="00687FB3" w:rsidP="00687FB3">
      <w:pPr>
        <w:pStyle w:val="Lijstalinea"/>
        <w:numPr>
          <w:ilvl w:val="0"/>
          <w:numId w:val="3"/>
        </w:numPr>
        <w:rPr>
          <w:lang w:val="nl-NL"/>
        </w:rPr>
      </w:pPr>
      <w:r w:rsidRPr="0077346B">
        <w:rPr>
          <w:lang w:val="nl-NL"/>
        </w:rPr>
        <w:t>O</w:t>
      </w:r>
      <w:r w:rsidR="00302166" w:rsidRPr="0077346B">
        <w:rPr>
          <w:lang w:val="nl-NL"/>
        </w:rPr>
        <w:t>nderzoeksrapport applicatie (uitgebre</w:t>
      </w:r>
      <w:r w:rsidRPr="0077346B">
        <w:rPr>
          <w:lang w:val="nl-NL"/>
        </w:rPr>
        <w:t>ide antwoorden op de leervragen</w:t>
      </w:r>
    </w:p>
    <w:p w:rsidR="00302166" w:rsidRPr="00687FB3" w:rsidRDefault="00687FB3" w:rsidP="00687FB3">
      <w:pPr>
        <w:pStyle w:val="Lijstalinea"/>
        <w:numPr>
          <w:ilvl w:val="0"/>
          <w:numId w:val="3"/>
        </w:numPr>
        <w:rPr>
          <w:b/>
        </w:rPr>
      </w:pPr>
      <w:r>
        <w:t>A</w:t>
      </w:r>
      <w:r w:rsidR="00302166">
        <w:t>dviesvoorstel voor optimalisatie applicatie</w:t>
      </w:r>
    </w:p>
    <w:p w:rsidR="00D5666F" w:rsidRPr="0077346B" w:rsidRDefault="00D5666F" w:rsidP="00D5666F">
      <w:pPr>
        <w:pStyle w:val="Lijstalinea"/>
        <w:numPr>
          <w:ilvl w:val="0"/>
          <w:numId w:val="3"/>
        </w:numPr>
        <w:rPr>
          <w:lang w:val="nl-NL"/>
        </w:rPr>
      </w:pPr>
      <w:r w:rsidRPr="0077346B">
        <w:rPr>
          <w:lang w:val="nl-NL"/>
        </w:rPr>
        <w:t>Flowchart op basis van gegeven applicatie</w:t>
      </w:r>
    </w:p>
    <w:p w:rsidR="00D5666F" w:rsidRPr="0077346B" w:rsidRDefault="00D5666F" w:rsidP="00302166">
      <w:pPr>
        <w:pStyle w:val="Lijstalinea"/>
        <w:rPr>
          <w:b/>
          <w:lang w:val="nl-NL"/>
        </w:rPr>
      </w:pPr>
    </w:p>
    <w:p w:rsidR="00302166" w:rsidRDefault="00687FB3" w:rsidP="00302166">
      <w:pPr>
        <w:pStyle w:val="Lijstalinea"/>
        <w:rPr>
          <w:b/>
        </w:rPr>
      </w:pPr>
      <w:r>
        <w:rPr>
          <w:b/>
        </w:rPr>
        <w:t xml:space="preserve">1e </w:t>
      </w:r>
      <w:r w:rsidR="00D5666F">
        <w:rPr>
          <w:b/>
        </w:rPr>
        <w:t>Optimalisatie</w:t>
      </w:r>
      <w:r>
        <w:rPr>
          <w:b/>
        </w:rPr>
        <w:t xml:space="preserve"> ronde</w:t>
      </w:r>
    </w:p>
    <w:p w:rsidR="00687FB3" w:rsidRDefault="00687FB3" w:rsidP="00302166">
      <w:pPr>
        <w:pStyle w:val="Lijstalinea"/>
        <w:rPr>
          <w:b/>
        </w:rPr>
      </w:pPr>
    </w:p>
    <w:p w:rsidR="00302166" w:rsidRPr="00D5666F" w:rsidRDefault="00D5666F" w:rsidP="00D5666F">
      <w:pPr>
        <w:pStyle w:val="Lijstalinea"/>
        <w:numPr>
          <w:ilvl w:val="0"/>
          <w:numId w:val="3"/>
        </w:numPr>
        <w:rPr>
          <w:b/>
        </w:rPr>
      </w:pPr>
      <w:r>
        <w:t>Doorvoeren van voorstellen uit optimalisatie</w:t>
      </w:r>
    </w:p>
    <w:p w:rsidR="00D5666F" w:rsidRPr="00810967" w:rsidRDefault="00D5666F" w:rsidP="00D5666F">
      <w:pPr>
        <w:pStyle w:val="Lijstalinea"/>
        <w:numPr>
          <w:ilvl w:val="0"/>
          <w:numId w:val="3"/>
        </w:numPr>
        <w:rPr>
          <w:b/>
        </w:rPr>
      </w:pPr>
      <w:r>
        <w:t>Invoeren van validatiescripts</w:t>
      </w:r>
    </w:p>
    <w:p w:rsidR="00810967" w:rsidRPr="00D5666F" w:rsidRDefault="00810967" w:rsidP="00D5666F">
      <w:pPr>
        <w:pStyle w:val="Lijstalinea"/>
        <w:numPr>
          <w:ilvl w:val="0"/>
          <w:numId w:val="3"/>
        </w:numPr>
        <w:rPr>
          <w:b/>
        </w:rPr>
      </w:pPr>
      <w:r>
        <w:t>Script invoeren scores in spelerstabel</w:t>
      </w:r>
    </w:p>
    <w:p w:rsidR="00D5666F" w:rsidRPr="00302166" w:rsidRDefault="00D5666F" w:rsidP="00D5666F">
      <w:pPr>
        <w:pStyle w:val="Lijstalinea"/>
        <w:numPr>
          <w:ilvl w:val="0"/>
          <w:numId w:val="3"/>
        </w:numPr>
        <w:rPr>
          <w:b/>
        </w:rPr>
      </w:pPr>
      <w:r>
        <w:t>Invoeren van finalewedstrijden</w:t>
      </w:r>
    </w:p>
    <w:p w:rsidR="00302166" w:rsidRDefault="00302166" w:rsidP="00302166">
      <w:pPr>
        <w:pStyle w:val="Lijstalinea"/>
      </w:pPr>
    </w:p>
    <w:p w:rsidR="00687FB3" w:rsidRDefault="00687FB3" w:rsidP="00302166">
      <w:pPr>
        <w:pStyle w:val="Lijstalinea"/>
        <w:rPr>
          <w:b/>
        </w:rPr>
      </w:pPr>
      <w:r>
        <w:rPr>
          <w:b/>
        </w:rPr>
        <w:t>Testen</w:t>
      </w:r>
    </w:p>
    <w:p w:rsidR="00687FB3" w:rsidRPr="007835C8" w:rsidRDefault="00687FB3" w:rsidP="00687FB3">
      <w:pPr>
        <w:pStyle w:val="Lijstalinea"/>
        <w:numPr>
          <w:ilvl w:val="0"/>
          <w:numId w:val="3"/>
        </w:numPr>
        <w:rPr>
          <w:b/>
        </w:rPr>
      </w:pPr>
      <w:r>
        <w:t>Acceptatietest applicatie</w:t>
      </w:r>
    </w:p>
    <w:p w:rsidR="007835C8" w:rsidRPr="007835C8" w:rsidRDefault="007835C8" w:rsidP="00687FB3">
      <w:pPr>
        <w:pStyle w:val="Lijstalinea"/>
        <w:numPr>
          <w:ilvl w:val="0"/>
          <w:numId w:val="3"/>
        </w:numPr>
        <w:rPr>
          <w:b/>
        </w:rPr>
      </w:pPr>
      <w:r>
        <w:t>Uitvoeren test</w:t>
      </w:r>
    </w:p>
    <w:p w:rsidR="007835C8" w:rsidRPr="00687FB3" w:rsidRDefault="007835C8" w:rsidP="00687FB3">
      <w:pPr>
        <w:pStyle w:val="Lijstalinea"/>
        <w:numPr>
          <w:ilvl w:val="0"/>
          <w:numId w:val="3"/>
        </w:numPr>
        <w:rPr>
          <w:b/>
        </w:rPr>
      </w:pPr>
      <w:r>
        <w:t>Testverslag applicatie</w:t>
      </w:r>
      <w:bookmarkStart w:id="2" w:name="_GoBack"/>
      <w:bookmarkEnd w:id="2"/>
    </w:p>
    <w:p w:rsidR="00687FB3" w:rsidRPr="00687FB3" w:rsidRDefault="00687FB3" w:rsidP="00687FB3">
      <w:pPr>
        <w:pStyle w:val="Lijstalinea"/>
        <w:numPr>
          <w:ilvl w:val="0"/>
          <w:numId w:val="3"/>
        </w:numPr>
        <w:rPr>
          <w:b/>
        </w:rPr>
      </w:pPr>
      <w:r>
        <w:t>Testrapport streaming</w:t>
      </w:r>
    </w:p>
    <w:p w:rsidR="00687FB3" w:rsidRDefault="00687FB3" w:rsidP="00302166">
      <w:pPr>
        <w:pStyle w:val="Lijstalinea"/>
      </w:pPr>
    </w:p>
    <w:p w:rsidR="00810967" w:rsidRDefault="00810967" w:rsidP="00810967">
      <w:pPr>
        <w:pStyle w:val="Lijstalinea"/>
        <w:rPr>
          <w:b/>
        </w:rPr>
      </w:pPr>
      <w:r>
        <w:rPr>
          <w:b/>
        </w:rPr>
        <w:t>Presentatie</w:t>
      </w:r>
    </w:p>
    <w:p w:rsidR="00810967" w:rsidRDefault="00810967" w:rsidP="00810967">
      <w:pPr>
        <w:pStyle w:val="Lijstalinea"/>
        <w:numPr>
          <w:ilvl w:val="0"/>
          <w:numId w:val="3"/>
        </w:numPr>
      </w:pPr>
      <w:r>
        <w:t>Oplevering project</w:t>
      </w:r>
    </w:p>
    <w:p w:rsidR="00810967" w:rsidRDefault="00810967" w:rsidP="00810967">
      <w:pPr>
        <w:ind w:left="720"/>
        <w:rPr>
          <w:b/>
        </w:rPr>
      </w:pPr>
      <w:r>
        <w:rPr>
          <w:b/>
        </w:rPr>
        <w:t>2e optimalisatie ronde</w:t>
      </w:r>
    </w:p>
    <w:p w:rsidR="00810967" w:rsidRPr="00810967" w:rsidRDefault="00810967" w:rsidP="00810967">
      <w:pPr>
        <w:pStyle w:val="Lijstalinea"/>
        <w:numPr>
          <w:ilvl w:val="0"/>
          <w:numId w:val="3"/>
        </w:numPr>
        <w:rPr>
          <w:b/>
        </w:rPr>
      </w:pPr>
      <w:r>
        <w:t xml:space="preserve"> Optimaliseren van gekozen applicatie</w:t>
      </w:r>
    </w:p>
    <w:p w:rsidR="00F11E2A" w:rsidRPr="00F11E2A" w:rsidRDefault="00F11E2A" w:rsidP="00F11E2A">
      <w:pPr>
        <w:rPr>
          <w:b/>
        </w:rPr>
      </w:pPr>
      <w:r w:rsidRPr="00F11E2A">
        <w:rPr>
          <w:b/>
        </w:rPr>
        <w:t>GEO</w:t>
      </w:r>
    </w:p>
    <w:p w:rsidR="00E80B56" w:rsidRDefault="00E80B56">
      <w:r>
        <w:br w:type="page"/>
      </w:r>
    </w:p>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Default="00E80B56" w:rsidP="006B0EE6">
      <w:pPr>
        <w:pStyle w:val="Kop1"/>
      </w:pPr>
      <w:bookmarkStart w:id="3" w:name="_Toc384727214"/>
      <w:r>
        <w:t>Bijlage Conventierapport</w:t>
      </w:r>
      <w:bookmarkEnd w:id="3"/>
    </w:p>
    <w:p w:rsidR="00E80B56" w:rsidRPr="00E80B56" w:rsidRDefault="00E80B56" w:rsidP="00E80B56"/>
    <w:p w:rsidR="00E80B56" w:rsidRPr="0077346B" w:rsidRDefault="00E80B56" w:rsidP="00E80B56">
      <w:pPr>
        <w:rPr>
          <w:lang w:val="nl-NL"/>
        </w:rPr>
      </w:pPr>
      <w:r w:rsidRPr="0077346B">
        <w:rPr>
          <w:lang w:val="nl-NL"/>
        </w:rPr>
        <w:t>Dit rapport wordt gebruikt door de lead developer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r>
        <w:t>Gebruik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Informatie aan het begin van bestand met code in comments.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r>
        <w:t>Inhoudsopgave.</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r>
        <w:t>Alle afgesproken/opgelegde conventies.</w:t>
      </w:r>
    </w:p>
    <w:p w:rsidR="00E80B56" w:rsidRPr="0077346B" w:rsidRDefault="00E80B56" w:rsidP="00E80B56">
      <w:pPr>
        <w:pStyle w:val="Lijstalinea"/>
        <w:numPr>
          <w:ilvl w:val="0"/>
          <w:numId w:val="4"/>
        </w:numPr>
        <w:spacing w:after="200" w:line="276" w:lineRule="auto"/>
        <w:rPr>
          <w:lang w:val="nl-NL"/>
        </w:rPr>
      </w:pPr>
      <w:r w:rsidRPr="0077346B">
        <w:rPr>
          <w:lang w:val="nl-NL"/>
        </w:rPr>
        <w:t>Uitleg van afkortingen in een tabel.(bijv. btn</w:t>
      </w:r>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E80B56"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En ja, met nieuwe handtekeningen</w:t>
      </w:r>
    </w:p>
    <w:p w:rsidR="00D90736" w:rsidRDefault="00D90736">
      <w:pPr>
        <w:rPr>
          <w:rStyle w:val="Intensievebenadrukking"/>
          <w:b w:val="0"/>
          <w:bCs w:val="0"/>
          <w:i w:val="0"/>
          <w:iCs w:val="0"/>
          <w:color w:val="B01513" w:themeColor="accent1"/>
          <w:sz w:val="28"/>
          <w:szCs w:val="28"/>
        </w:rPr>
      </w:pPr>
      <w:r>
        <w:rPr>
          <w:rStyle w:val="Intensievebenadrukking"/>
          <w:b w:val="0"/>
          <w:bCs w:val="0"/>
          <w:i w:val="0"/>
          <w:iCs w:val="0"/>
          <w:color w:val="B01513" w:themeColor="accent1"/>
          <w:sz w:val="28"/>
          <w:szCs w:val="28"/>
        </w:rPr>
        <w:br w:type="page"/>
      </w:r>
    </w:p>
    <w:p w:rsidR="007F4E93" w:rsidRDefault="00D90736" w:rsidP="00D90736">
      <w:pPr>
        <w:pStyle w:val="Kop1"/>
        <w:rPr>
          <w:rStyle w:val="Intensievebenadrukking"/>
          <w:b w:val="0"/>
          <w:bCs w:val="0"/>
          <w:i w:val="0"/>
          <w:iCs w:val="0"/>
          <w:color w:val="B01513" w:themeColor="accent1"/>
        </w:rPr>
      </w:pPr>
      <w:bookmarkStart w:id="4" w:name="_Toc384727215"/>
      <w:r>
        <w:rPr>
          <w:rStyle w:val="Intensievebenadrukking"/>
          <w:b w:val="0"/>
          <w:bCs w:val="0"/>
          <w:i w:val="0"/>
          <w:iCs w:val="0"/>
          <w:color w:val="B01513" w:themeColor="accent1"/>
        </w:rPr>
        <w:lastRenderedPageBreak/>
        <w:t>Bijlage: wireframes mediadevelopment</w:t>
      </w:r>
      <w:bookmarkEnd w:id="4"/>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r w:rsidRPr="00D90736">
        <w:rPr>
          <w:rStyle w:val="Subtieleverwijzing"/>
        </w:rPr>
        <w:t>Afb 1. Teams invoer</w:t>
      </w:r>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AFB 2. Invoer resultaten</w:t>
      </w: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r>
        <w:rPr>
          <w:rStyle w:val="Subtieleverwijzing"/>
        </w:rPr>
        <w:t>Afb 3. Resultaten bekijken</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r>
        <w:rPr>
          <w:rStyle w:val="Subtieleverwijzing"/>
        </w:rPr>
        <w:t>Afb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r>
        <w:rPr>
          <w:rStyle w:val="Subtieleverwijzing"/>
        </w:rPr>
        <w:t>afb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302166"/>
    <w:rsid w:val="004874B4"/>
    <w:rsid w:val="00687FB3"/>
    <w:rsid w:val="006B0EE6"/>
    <w:rsid w:val="0077346B"/>
    <w:rsid w:val="007835C8"/>
    <w:rsid w:val="007F3872"/>
    <w:rsid w:val="007F4E93"/>
    <w:rsid w:val="00810967"/>
    <w:rsid w:val="008363DE"/>
    <w:rsid w:val="00901F51"/>
    <w:rsid w:val="00AC64F0"/>
    <w:rsid w:val="00C77C56"/>
    <w:rsid w:val="00D5666F"/>
    <w:rsid w:val="00D90736"/>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545F9-A33F-4AFB-8DC0-939DB2D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87B371B-6C64-4A6F-AC2D-5499C222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262</TotalTime>
  <Pages>10</Pages>
  <Words>1008</Words>
  <Characters>5544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Fedde van Gils</cp:lastModifiedBy>
  <cp:revision>10</cp:revision>
  <dcterms:created xsi:type="dcterms:W3CDTF">2014-04-08T07:09:00Z</dcterms:created>
  <dcterms:modified xsi:type="dcterms:W3CDTF">2014-04-08T11:54:00Z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